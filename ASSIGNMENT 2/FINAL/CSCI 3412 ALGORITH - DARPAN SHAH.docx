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A0" w:rsidRDefault="000A18A0" w:rsidP="006817B3">
      <w:pPr>
        <w:pStyle w:val="Title"/>
        <w:rPr>
          <w:b/>
          <w:color w:val="E6B729" w:themeColor="accent3"/>
          <w:sz w:val="56"/>
          <w:szCs w:val="56"/>
        </w:rPr>
      </w:pPr>
    </w:p>
    <w:p w:rsidR="006817B3" w:rsidRPr="000A18A0" w:rsidRDefault="006817B3" w:rsidP="006817B3">
      <w:pPr>
        <w:pStyle w:val="Title"/>
        <w:rPr>
          <w:b/>
          <w:color w:val="E6B729" w:themeColor="accent3"/>
          <w:sz w:val="48"/>
          <w:szCs w:val="48"/>
        </w:rPr>
      </w:pPr>
      <w:r w:rsidRPr="000A18A0">
        <w:rPr>
          <w:b/>
          <w:color w:val="E6B729" w:themeColor="accent3"/>
          <w:sz w:val="48"/>
          <w:szCs w:val="48"/>
        </w:rPr>
        <w:t>CSCI – 3412 ALGORITHMS</w:t>
      </w:r>
      <w:r w:rsidRPr="000A18A0">
        <w:rPr>
          <w:b/>
          <w:color w:val="E6B729" w:themeColor="accent3"/>
          <w:sz w:val="48"/>
          <w:szCs w:val="48"/>
        </w:rPr>
        <w:br/>
        <w:t>SPRING 2013</w:t>
      </w:r>
      <w:r w:rsidRPr="000A18A0">
        <w:rPr>
          <w:b/>
          <w:color w:val="E6B729" w:themeColor="accent3"/>
          <w:sz w:val="48"/>
          <w:szCs w:val="48"/>
        </w:rPr>
        <w:br/>
        <w:t xml:space="preserve">PROBLEM SET -2 PROGRAMMING </w:t>
      </w:r>
    </w:p>
    <w:p w:rsidR="000A18A0" w:rsidRDefault="000A18A0" w:rsidP="000A18A0"/>
    <w:p w:rsidR="00B176FB" w:rsidRPr="006817B3" w:rsidRDefault="006817B3">
      <w:pPr>
        <w:pStyle w:val="Heading1"/>
        <w:rPr>
          <w:b/>
          <w:u w:val="single"/>
        </w:rPr>
      </w:pPr>
      <w:bookmarkStart w:id="0" w:name="_GoBack"/>
      <w:bookmarkEnd w:id="0"/>
      <w:r w:rsidRPr="006817B3">
        <w:rPr>
          <w:b/>
          <w:u w:val="single"/>
        </w:rPr>
        <w:t>PART 1</w:t>
      </w:r>
    </w:p>
    <w:p w:rsidR="006817B3" w:rsidRDefault="006817B3">
      <w:r>
        <w:t xml:space="preserve">According to instructions given in Problem Set -2, the program should find the stop words from the file and eliminate them while counting the n-grams. So, for that my program reads the .csv file which contains the stop words and read each line in the loop of counting the n-grams. Basically, while reading the main file (shakespear.txt) for its each and every line, this program will compare with each of the comma separated words from the .csv file each time. If it matches, then it just ignores it and continue for the next one. Otherwise it will store the n-grams. </w:t>
      </w:r>
    </w:p>
    <w:p w:rsidR="000A18A0" w:rsidRDefault="006817B3">
      <w:r>
        <w:t xml:space="preserve">At the end of the loop, this program has used the </w:t>
      </w:r>
      <w:r w:rsidR="000A18A0">
        <w:t>Hash Map</w:t>
      </w:r>
      <w:r>
        <w:t xml:space="preserve"> to store n-grams. Then it uses TreeHashMap for sorted array. </w:t>
      </w:r>
    </w:p>
    <w:p w:rsidR="000A18A0" w:rsidRDefault="000A18A0">
      <w:r>
        <w:t>Here is the Result of this program:</w:t>
      </w:r>
    </w:p>
    <w:p w:rsidR="000A18A0" w:rsidRDefault="000A18A0">
      <w:r w:rsidRPr="000A18A0">
        <w:rPr>
          <w:noProof/>
          <w:lang w:eastAsia="en-US"/>
        </w:rPr>
        <w:lastRenderedPageBreak/>
        <w:drawing>
          <wp:inline distT="0" distB="0" distL="0" distR="0">
            <wp:extent cx="5943600" cy="6375970"/>
            <wp:effectExtent l="0" t="0" r="0" b="6350"/>
            <wp:docPr id="1" name="Picture 1" descr="C:\Users\darpa_000\Desktop\Res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pa_000\Desktop\Resul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75970"/>
                    </a:xfrm>
                    <a:prstGeom prst="rect">
                      <a:avLst/>
                    </a:prstGeom>
                    <a:noFill/>
                    <a:ln>
                      <a:noFill/>
                    </a:ln>
                  </pic:spPr>
                </pic:pic>
              </a:graphicData>
            </a:graphic>
          </wp:inline>
        </w:drawing>
      </w:r>
    </w:p>
    <w:p w:rsidR="000A18A0" w:rsidRDefault="000A18A0"/>
    <w:p w:rsidR="000A18A0" w:rsidRPr="006817B3" w:rsidRDefault="000A18A0" w:rsidP="000A18A0">
      <w:pPr>
        <w:pStyle w:val="Heading1"/>
        <w:rPr>
          <w:b/>
          <w:u w:val="single"/>
        </w:rPr>
      </w:pPr>
      <w:r w:rsidRPr="006817B3">
        <w:rPr>
          <w:b/>
          <w:u w:val="single"/>
        </w:rPr>
        <w:t xml:space="preserve">PART </w:t>
      </w:r>
      <w:r>
        <w:rPr>
          <w:b/>
          <w:u w:val="single"/>
        </w:rPr>
        <w:t>2</w:t>
      </w:r>
    </w:p>
    <w:p w:rsidR="000A18A0" w:rsidRDefault="000A18A0">
      <w:r>
        <w:t>In this section, for 2 grams (n=2), it generates all the 2-grams and creates new file (.dot file), and puts all the values to this newly created file in the following manner:</w:t>
      </w:r>
    </w:p>
    <w:p w:rsidR="000A18A0" w:rsidRDefault="000A18A0" w:rsidP="000A18A0">
      <w:proofErr w:type="gramStart"/>
      <w:r>
        <w:t>digraph</w:t>
      </w:r>
      <w:proofErr w:type="gramEnd"/>
      <w:r>
        <w:t xml:space="preserve"> words {</w:t>
      </w:r>
    </w:p>
    <w:p w:rsidR="000A18A0" w:rsidRDefault="000A18A0" w:rsidP="000A18A0">
      <w:r>
        <w:t xml:space="preserve"> </w:t>
      </w:r>
      <w:proofErr w:type="gramStart"/>
      <w:r>
        <w:t>" shall</w:t>
      </w:r>
      <w:proofErr w:type="gramEnd"/>
      <w:r>
        <w:t xml:space="preserve"> "  -&gt;  " find " [weight=90];</w:t>
      </w:r>
    </w:p>
    <w:p w:rsidR="000A18A0" w:rsidRDefault="000A18A0" w:rsidP="000A18A0">
      <w:r>
        <w:lastRenderedPageBreak/>
        <w:t xml:space="preserve"> </w:t>
      </w:r>
      <w:proofErr w:type="gramStart"/>
      <w:r>
        <w:t>" mine</w:t>
      </w:r>
      <w:proofErr w:type="gramEnd"/>
      <w:r>
        <w:t xml:space="preserve"> "  -&gt;  " </w:t>
      </w:r>
      <w:proofErr w:type="spellStart"/>
      <w:r>
        <w:t>honour</w:t>
      </w:r>
      <w:proofErr w:type="spellEnd"/>
      <w:r>
        <w:t xml:space="preserve"> " [weight=79];</w:t>
      </w:r>
    </w:p>
    <w:p w:rsidR="000A18A0" w:rsidRDefault="000A18A0" w:rsidP="000A18A0">
      <w:r>
        <w:t xml:space="preserve"> </w:t>
      </w:r>
      <w:proofErr w:type="gramStart"/>
      <w:r>
        <w:t xml:space="preserve">" </w:t>
      </w:r>
      <w:proofErr w:type="spellStart"/>
      <w:r>
        <w:t>whats</w:t>
      </w:r>
      <w:proofErr w:type="spellEnd"/>
      <w:proofErr w:type="gramEnd"/>
      <w:r>
        <w:t xml:space="preserve"> "  -&gt;  " matter " [weight=76];</w:t>
      </w:r>
    </w:p>
    <w:p w:rsidR="000A18A0" w:rsidRDefault="000A18A0" w:rsidP="000A18A0">
      <w:r>
        <w:t xml:space="preserve"> </w:t>
      </w:r>
      <w:proofErr w:type="gramStart"/>
      <w:r>
        <w:t>" give</w:t>
      </w:r>
      <w:proofErr w:type="gramEnd"/>
      <w:r>
        <w:t xml:space="preserve"> "  -&gt;  " leave " [weight=75];</w:t>
      </w:r>
    </w:p>
    <w:p w:rsidR="000A18A0" w:rsidRDefault="000A18A0" w:rsidP="000A18A0">
      <w:r>
        <w:t xml:space="preserve"> </w:t>
      </w:r>
      <w:proofErr w:type="gramStart"/>
      <w:r>
        <w:t>" good</w:t>
      </w:r>
      <w:proofErr w:type="gramEnd"/>
      <w:r>
        <w:t xml:space="preserve"> "  -&gt;  " sir " [weight=74];</w:t>
      </w:r>
    </w:p>
    <w:p w:rsidR="000A18A0" w:rsidRDefault="000A18A0" w:rsidP="000A18A0">
      <w:r>
        <w:t>.</w:t>
      </w:r>
    </w:p>
    <w:p w:rsidR="000A18A0" w:rsidRDefault="000A18A0" w:rsidP="000A18A0">
      <w:r>
        <w:t>.</w:t>
      </w:r>
    </w:p>
    <w:p w:rsidR="000A18A0" w:rsidRDefault="000A18A0" w:rsidP="000A18A0">
      <w:r>
        <w:t>.</w:t>
      </w:r>
    </w:p>
    <w:p w:rsidR="000A18A0" w:rsidRDefault="000A18A0" w:rsidP="000A18A0">
      <w:r>
        <w:t>}</w:t>
      </w:r>
    </w:p>
    <w:p w:rsidR="000A18A0" w:rsidRDefault="000A18A0" w:rsidP="000A18A0">
      <w:r>
        <w:t xml:space="preserve">Now, this program only executes the </w:t>
      </w:r>
      <w:proofErr w:type="spellStart"/>
      <w:r>
        <w:t>graphviz</w:t>
      </w:r>
      <w:proofErr w:type="spellEnd"/>
      <w:r>
        <w:t xml:space="preserve"> command and gives this file as an input and generates pdf file which gives the Directed graph for the given 2-grams.</w:t>
      </w:r>
    </w:p>
    <w:p w:rsidR="000A18A0" w:rsidRDefault="000A18A0" w:rsidP="000A18A0">
      <w:r>
        <w:t>Pdf file is attached with the program.</w:t>
      </w:r>
    </w:p>
    <w:p w:rsidR="000A18A0" w:rsidRDefault="000A18A0" w:rsidP="000A18A0"/>
    <w:p w:rsidR="000A18A0" w:rsidRDefault="000A18A0" w:rsidP="000A18A0"/>
    <w:p w:rsidR="000A18A0" w:rsidRDefault="000A18A0" w:rsidP="000A18A0"/>
    <w:p w:rsidR="000A18A0" w:rsidRDefault="000A18A0" w:rsidP="000A18A0">
      <w:r>
        <w:t>Let me know in case of any changes.</w:t>
      </w:r>
    </w:p>
    <w:p w:rsidR="000A18A0" w:rsidRDefault="000A18A0" w:rsidP="000A18A0">
      <w:r>
        <w:br/>
        <w:t>Thanks,</w:t>
      </w:r>
    </w:p>
    <w:p w:rsidR="000A18A0" w:rsidRDefault="000A18A0" w:rsidP="000A18A0">
      <w:r>
        <w:t>Darpan Shah.</w:t>
      </w:r>
    </w:p>
    <w:p w:rsidR="000A18A0" w:rsidRDefault="000A18A0" w:rsidP="000A18A0"/>
    <w:sectPr w:rsidR="000A18A0">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682" w:rsidRDefault="006D7682" w:rsidP="000A18A0">
      <w:pPr>
        <w:spacing w:after="0" w:line="240" w:lineRule="auto"/>
      </w:pPr>
      <w:r>
        <w:separator/>
      </w:r>
    </w:p>
  </w:endnote>
  <w:endnote w:type="continuationSeparator" w:id="0">
    <w:p w:rsidR="006D7682" w:rsidRDefault="006D7682" w:rsidP="000A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682" w:rsidRDefault="006D7682" w:rsidP="000A18A0">
      <w:pPr>
        <w:spacing w:after="0" w:line="240" w:lineRule="auto"/>
      </w:pPr>
      <w:r>
        <w:separator/>
      </w:r>
    </w:p>
  </w:footnote>
  <w:footnote w:type="continuationSeparator" w:id="0">
    <w:p w:rsidR="006D7682" w:rsidRDefault="006D7682" w:rsidP="000A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8A0" w:rsidRDefault="000A18A0">
    <w:pPr>
      <w:pStyle w:val="Header"/>
    </w:pPr>
    <w:r>
      <w:t>DARPAN SHAH</w:t>
    </w:r>
  </w:p>
  <w:p w:rsidR="000A18A0" w:rsidRDefault="000A18A0">
    <w:pPr>
      <w:pStyle w:val="Header"/>
    </w:pPr>
    <w:r>
      <w:t>CSCI-3412 ALGORITHMS</w:t>
    </w:r>
    <w:r>
      <w:ptab w:relativeTo="margin" w:alignment="center" w:leader="none"/>
    </w:r>
    <w:r>
      <w:ptab w:relativeTo="margin" w:alignment="right" w:leader="none"/>
    </w:r>
    <w:r>
      <w:t>102154459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7B3"/>
    <w:rsid w:val="000A18A0"/>
    <w:rsid w:val="006817B3"/>
    <w:rsid w:val="006D7682"/>
    <w:rsid w:val="00B17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58C38-8B01-4C9D-A4D1-4135592B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81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7B3"/>
    <w:rPr>
      <w:rFonts w:ascii="Segoe UI" w:hAnsi="Segoe UI" w:cs="Segoe UI"/>
      <w:sz w:val="18"/>
      <w:szCs w:val="18"/>
    </w:rPr>
  </w:style>
  <w:style w:type="paragraph" w:styleId="Header">
    <w:name w:val="header"/>
    <w:basedOn w:val="Normal"/>
    <w:link w:val="HeaderChar"/>
    <w:uiPriority w:val="99"/>
    <w:unhideWhenUsed/>
    <w:rsid w:val="000A1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8A0"/>
  </w:style>
  <w:style w:type="paragraph" w:styleId="Footer">
    <w:name w:val="footer"/>
    <w:basedOn w:val="Normal"/>
    <w:link w:val="FooterChar"/>
    <w:uiPriority w:val="99"/>
    <w:unhideWhenUsed/>
    <w:rsid w:val="000A1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pa_000\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40</TotalTime>
  <Pages>3</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darpa_000</dc:creator>
  <cp:keywords/>
  <cp:lastModifiedBy>Darpan Shah</cp:lastModifiedBy>
  <cp:revision>1</cp:revision>
  <dcterms:created xsi:type="dcterms:W3CDTF">2013-03-08T19:55:00Z</dcterms:created>
  <dcterms:modified xsi:type="dcterms:W3CDTF">2013-03-08T20:35:00Z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